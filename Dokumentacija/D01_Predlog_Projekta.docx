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C843" w14:textId="77777777" w:rsidR="002343C5" w:rsidRPr="006F61C6" w:rsidRDefault="002343C5">
      <w:pPr>
        <w:pStyle w:val="BodyText"/>
        <w:rPr>
          <w:lang w:val="sr-Latn-CS"/>
        </w:rPr>
      </w:pPr>
    </w:p>
    <w:p w14:paraId="56CAAC66" w14:textId="77777777" w:rsidR="002343C5" w:rsidRPr="006F61C6" w:rsidRDefault="0028507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StanTech</w:t>
      </w:r>
    </w:p>
    <w:p w14:paraId="38449AC6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AF26FFA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01BE9FB1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90102ED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6D9E55E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040F225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C8AB45E" w14:textId="77777777">
        <w:tc>
          <w:tcPr>
            <w:tcW w:w="2304" w:type="dxa"/>
          </w:tcPr>
          <w:p w14:paraId="0696706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463E9A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8068BC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E2CECF1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74AADE5D" w14:textId="77777777">
        <w:tc>
          <w:tcPr>
            <w:tcW w:w="2304" w:type="dxa"/>
          </w:tcPr>
          <w:p w14:paraId="6036335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A5B9A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754EF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68EF2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D62F056" w14:textId="77777777">
        <w:tc>
          <w:tcPr>
            <w:tcW w:w="2304" w:type="dxa"/>
          </w:tcPr>
          <w:p w14:paraId="5A218F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7888C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F23616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B5D827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0124C99" w14:textId="77777777">
        <w:tc>
          <w:tcPr>
            <w:tcW w:w="2304" w:type="dxa"/>
          </w:tcPr>
          <w:p w14:paraId="67AAFCA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5ABF56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0F23C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0C6F2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F368A30" w14:textId="77777777">
        <w:tc>
          <w:tcPr>
            <w:tcW w:w="2304" w:type="dxa"/>
          </w:tcPr>
          <w:p w14:paraId="29113A1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4ED3F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CA2050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EA79CC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A600BA3" w14:textId="77777777" w:rsidR="002343C5" w:rsidRPr="006F61C6" w:rsidRDefault="002343C5">
      <w:pPr>
        <w:rPr>
          <w:lang w:val="sr-Latn-CS"/>
        </w:rPr>
      </w:pPr>
    </w:p>
    <w:p w14:paraId="21AB288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E3ECBB6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0A19EAF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719F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8CAAB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F1ED5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E82C2" w14:textId="7B9DB612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E51E14">
        <w:rPr>
          <w:noProof/>
        </w:rPr>
        <w:t>5</w:t>
      </w:r>
    </w:p>
    <w:p w14:paraId="367B1ADA" w14:textId="0C3E7D91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E51E14">
        <w:rPr>
          <w:noProof/>
        </w:rPr>
        <w:t>5</w:t>
      </w:r>
    </w:p>
    <w:p w14:paraId="2BC1F6E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29263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AB542A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8765F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1471ED4F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71A9BE85" w14:textId="77777777" w:rsidR="00A97B47" w:rsidRPr="00A97B47" w:rsidRDefault="00A97B47" w:rsidP="00A97B47">
      <w:pPr>
        <w:rPr>
          <w:lang w:val="sr-Latn-CS"/>
        </w:rPr>
      </w:pPr>
    </w:p>
    <w:p w14:paraId="17FEF7D1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>razvoj</w:t>
      </w:r>
      <w:r w:rsidR="0028507A">
        <w:rPr>
          <w:lang w:val="sr-Latn-CS"/>
        </w:rPr>
        <w:t xml:space="preserve"> web aplikacije StanTech.</w:t>
      </w:r>
    </w:p>
    <w:p w14:paraId="2B75DE60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63E0CD5C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42331D03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3DECC6B8" w14:textId="77777777"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773"/>
      </w:tblGrid>
      <w:tr w:rsidR="00F267E3" w:rsidRPr="00A74DEF" w14:paraId="7095C016" w14:textId="77777777" w:rsidTr="00B10BF0">
        <w:tc>
          <w:tcPr>
            <w:tcW w:w="2835" w:type="dxa"/>
          </w:tcPr>
          <w:p w14:paraId="3F905763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1F7542F0" w14:textId="77777777" w:rsidR="00F267E3" w:rsidRPr="00A74DEF" w:rsidRDefault="0028507A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StanTech</w:t>
            </w:r>
          </w:p>
        </w:tc>
      </w:tr>
      <w:tr w:rsidR="00F267E3" w:rsidRPr="00A74DEF" w14:paraId="58F6ED22" w14:textId="77777777" w:rsidTr="00B10BF0">
        <w:tc>
          <w:tcPr>
            <w:tcW w:w="2835" w:type="dxa"/>
          </w:tcPr>
          <w:p w14:paraId="3BF6F019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0B65BC56" w14:textId="77777777" w:rsidR="00F267E3" w:rsidRPr="00A74DEF" w:rsidRDefault="0028507A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StanSquad</w:t>
            </w:r>
          </w:p>
        </w:tc>
      </w:tr>
      <w:tr w:rsidR="00F267E3" w:rsidRPr="00A74DEF" w14:paraId="3C36F561" w14:textId="77777777" w:rsidTr="00B10BF0">
        <w:tc>
          <w:tcPr>
            <w:tcW w:w="2835" w:type="dxa"/>
          </w:tcPr>
          <w:p w14:paraId="13F40C8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1491E626" w14:textId="77777777" w:rsidR="00F267E3" w:rsidRPr="00A97B47" w:rsidRDefault="00F267E3" w:rsidP="005A054F">
            <w:r>
              <w:t>[</w:t>
            </w:r>
            <w:r w:rsidR="0028507A">
              <w:t>Uroš Rakić</w:t>
            </w:r>
            <w:r>
              <w:t xml:space="preserve"> </w:t>
            </w:r>
            <w:r w:rsidR="0028507A">
              <w:t>18356</w:t>
            </w:r>
            <w:r w:rsidR="005A054F">
              <w:t xml:space="preserve"> [vođa tima]</w:t>
            </w:r>
            <w:r w:rsidR="0028507A">
              <w:t>,Petar Stanojković 18400, Miloš Jovanović 18196</w:t>
            </w:r>
            <w:r>
              <w:t>]</w:t>
            </w:r>
          </w:p>
        </w:tc>
      </w:tr>
      <w:tr w:rsidR="00AB1DE2" w:rsidRPr="003372D3" w14:paraId="320101A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5F3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4D58" w14:textId="77777777" w:rsidR="00AB1DE2" w:rsidRPr="00AB1DE2" w:rsidRDefault="00DC3F8D" w:rsidP="00AB1DE2">
            <w:r>
              <w:t>Nepostojanje načina da se stanodavac i stanar povežu i rešavaju probleme osim preko običnih tekstualnih poruka ili preko postojećih društvenih mreža.</w:t>
            </w:r>
          </w:p>
        </w:tc>
      </w:tr>
      <w:tr w:rsidR="00AB1DE2" w:rsidRPr="003372D3" w14:paraId="6D884EC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C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600C" w14:textId="77777777" w:rsidR="00AB1DE2" w:rsidRPr="00AB1DE2" w:rsidRDefault="00DC3F8D" w:rsidP="00AB1DE2">
            <w:r>
              <w:t>Ljude koji traže stan,stanodavce i majstore</w:t>
            </w:r>
            <w:r w:rsidR="00AB1DE2" w:rsidRPr="00AB1DE2">
              <w:t xml:space="preserve"> </w:t>
            </w:r>
          </w:p>
        </w:tc>
      </w:tr>
      <w:tr w:rsidR="00AB1DE2" w:rsidRPr="003372D3" w14:paraId="1A269C4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03E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7AF9" w14:textId="2B72DAD5" w:rsidR="00AB1DE2" w:rsidRPr="00AB1DE2" w:rsidRDefault="00DC3F8D" w:rsidP="00AB1DE2">
            <w:r>
              <w:t>Korišćenje već</w:t>
            </w:r>
            <w:r w:rsidR="002A1753">
              <w:t>eg</w:t>
            </w:r>
            <w:r>
              <w:t xml:space="preserve"> broj</w:t>
            </w:r>
            <w:r w:rsidR="002A1753">
              <w:t>a</w:t>
            </w:r>
            <w:r w:rsidR="00340B31">
              <w:t xml:space="preserve"> društvenih</w:t>
            </w:r>
            <w:r>
              <w:t xml:space="preserve"> mreža i aplikacija</w:t>
            </w:r>
          </w:p>
        </w:tc>
      </w:tr>
      <w:tr w:rsidR="00AB1DE2" w:rsidRPr="003372D3" w14:paraId="4983A37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A3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9F99" w14:textId="77777777" w:rsidR="00DC3F8D" w:rsidRPr="00AB1DE2" w:rsidRDefault="00085DA5" w:rsidP="00AB1DE2">
            <w:r>
              <w:t>Obezbediti korišćenje jedne aplikacije za oglašavanje stanova, povezivanje korisnika i rešavanje problema oko stanova</w:t>
            </w:r>
          </w:p>
        </w:tc>
      </w:tr>
      <w:tr w:rsidR="00AB1DE2" w:rsidRPr="003372D3" w14:paraId="6CBE5D5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37C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F05" w14:textId="77777777" w:rsidR="00AB1DE2" w:rsidRPr="00AB1DE2" w:rsidRDefault="00085DA5" w:rsidP="00AB1DE2">
            <w:r>
              <w:t>Investitorima, stanarima, stanodavcima i majstorima</w:t>
            </w:r>
          </w:p>
        </w:tc>
      </w:tr>
      <w:tr w:rsidR="00AB1DE2" w:rsidRPr="003372D3" w14:paraId="00018D0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26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6D0F" w14:textId="77777777" w:rsidR="00AB1DE2" w:rsidRPr="00AB1DE2" w:rsidRDefault="00085DA5" w:rsidP="00AB1DE2">
            <w:r>
              <w:t>Će moći da pregledaju stanove koji su dostupni, kao i da se povežu radi lakše komunikacije,plaćanja…</w:t>
            </w:r>
          </w:p>
        </w:tc>
      </w:tr>
      <w:tr w:rsidR="00AB1DE2" w:rsidRPr="003372D3" w14:paraId="30C8136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2D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AE4F" w14:textId="77777777" w:rsidR="00AB1DE2" w:rsidRPr="00AB1DE2" w:rsidRDefault="00085DA5" w:rsidP="00AB1DE2">
            <w:r>
              <w:t>Web aplikacija</w:t>
            </w:r>
            <w:r w:rsidR="00AB1DE2" w:rsidRPr="00AB1DE2">
              <w:t xml:space="preserve"> </w:t>
            </w:r>
          </w:p>
        </w:tc>
      </w:tr>
      <w:tr w:rsidR="00AB1DE2" w:rsidRPr="003372D3" w14:paraId="060B098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E07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F579" w14:textId="50B74AAB" w:rsidR="00AB1DE2" w:rsidRPr="00AB1DE2" w:rsidRDefault="00436863" w:rsidP="00AB1DE2">
            <w:r>
              <w:t xml:space="preserve">Lako povezuje stanare sa stanodavcima, i </w:t>
            </w:r>
            <w:r w:rsidR="002A1753">
              <w:t>jednostavno</w:t>
            </w:r>
            <w:r>
              <w:t xml:space="preserve"> rešava probleme oko stana.</w:t>
            </w:r>
          </w:p>
        </w:tc>
      </w:tr>
      <w:tr w:rsidR="00AB1DE2" w:rsidRPr="003372D3" w14:paraId="14FB37F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99D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655" w14:textId="77777777" w:rsidR="00AB1DE2" w:rsidRPr="00AB1DE2" w:rsidRDefault="00436863" w:rsidP="00AB1DE2">
            <w:r>
              <w:t>Web aplikacija koje omogućavaju samo pregled i kontaktiranje vlasnika stanova samo tokom dogovora za izdavanje.</w:t>
            </w:r>
            <w:r w:rsidR="00AB1DE2" w:rsidRPr="00AB1DE2">
              <w:t xml:space="preserve"> </w:t>
            </w:r>
          </w:p>
        </w:tc>
      </w:tr>
      <w:tr w:rsidR="00AB1DE2" w:rsidRPr="003372D3" w14:paraId="1A75555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1A2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1354" w14:textId="77777777" w:rsidR="00AB1DE2" w:rsidRPr="00AB1DE2" w:rsidRDefault="00436863" w:rsidP="00AB1DE2">
            <w:r>
              <w:t>Kreirati komunikacionu mrežu između stanara i stanodavca, kao i mehanizme za rešavanje problema kao što su kontakiranje majstora, plaćanje kirije i drugi razni dogovori.</w:t>
            </w:r>
            <w:r w:rsidR="00AB1DE2" w:rsidRPr="00AB1DE2">
              <w:t xml:space="preserve"> </w:t>
            </w:r>
          </w:p>
        </w:tc>
      </w:tr>
    </w:tbl>
    <w:p w14:paraId="22577339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0FEC2747" w14:textId="24FDD8B7" w:rsidR="00C7779C" w:rsidRDefault="00C7779C" w:rsidP="002D0FD3">
      <w:pPr>
        <w:pStyle w:val="BodyText"/>
        <w:rPr>
          <w:lang w:val="sr-Latn-CS"/>
        </w:rPr>
      </w:pPr>
      <w:r>
        <w:rPr>
          <w:lang w:val="sr-Latn-CS"/>
        </w:rPr>
        <w:t>StanTech je projektni zadatak koji je realizovan kao web aplikacija. StanTech treba da sadrži oglase o dostupnim stanovima</w:t>
      </w:r>
      <w:r w:rsidR="00EF655A">
        <w:rPr>
          <w:lang w:val="sr-Latn-CS"/>
        </w:rPr>
        <w:t xml:space="preserve"> za izdavanje</w:t>
      </w:r>
      <w:r w:rsidR="002D0FD3">
        <w:rPr>
          <w:lang w:val="sr-Latn-CS"/>
        </w:rPr>
        <w:t xml:space="preserve"> koji mogu da se filtriraju i sortiraju po određenim kategorijama</w:t>
      </w:r>
      <w:r>
        <w:rPr>
          <w:lang w:val="sr-Latn-CS"/>
        </w:rPr>
        <w:t xml:space="preserve">. Obezbeđuje princip </w:t>
      </w:r>
      <w:r w:rsidR="005E4DC9">
        <w:rPr>
          <w:lang w:val="sr-Latn-CS"/>
        </w:rPr>
        <w:t>prijavljivanja ili registrovanja</w:t>
      </w:r>
      <w:r>
        <w:rPr>
          <w:lang w:val="sr-Latn-CS"/>
        </w:rPr>
        <w:t xml:space="preserve"> za stanara, stanodavca ili majstora. Omogućuje mehanizme za laku komunikaciju stanara i stanodavca, mehanizme za plaćanje, kao i </w:t>
      </w:r>
      <w:r w:rsidR="002D0FD3">
        <w:rPr>
          <w:lang w:val="sr-Latn-CS"/>
        </w:rPr>
        <w:t>sistem</w:t>
      </w:r>
      <w:r>
        <w:rPr>
          <w:lang w:val="sr-Latn-CS"/>
        </w:rPr>
        <w:t xml:space="preserve"> lak</w:t>
      </w:r>
      <w:r w:rsidR="002D0FD3">
        <w:rPr>
          <w:lang w:val="sr-Latn-CS"/>
        </w:rPr>
        <w:t>og</w:t>
      </w:r>
      <w:r>
        <w:rPr>
          <w:lang w:val="sr-Latn-CS"/>
        </w:rPr>
        <w:t xml:space="preserve"> dogovor</w:t>
      </w:r>
      <w:r w:rsidR="002D0FD3">
        <w:rPr>
          <w:lang w:val="sr-Latn-CS"/>
        </w:rPr>
        <w:t>a</w:t>
      </w:r>
      <w:r>
        <w:rPr>
          <w:lang w:val="sr-Latn-CS"/>
        </w:rPr>
        <w:t xml:space="preserve"> sa majstorom između stanara i stanodavca, ukoliko postoji problem u stanu.</w:t>
      </w:r>
      <w:r w:rsidR="002D0FD3">
        <w:rPr>
          <w:lang w:val="sr-Latn-CS"/>
        </w:rPr>
        <w:t xml:space="preserve"> Obezbeđuje jednostavan pregled oglasa u vidu guest mod-a, </w:t>
      </w:r>
      <w:r w:rsidR="005E4DC9">
        <w:rPr>
          <w:lang w:val="sr-Latn-CS"/>
        </w:rPr>
        <w:t xml:space="preserve">dok za registrovane korisnike postoji </w:t>
      </w:r>
      <w:r w:rsidR="002D0FD3">
        <w:rPr>
          <w:lang w:val="sr-Latn-CS"/>
        </w:rPr>
        <w:t>mogućnost ostavljanja recenzije stanaru, stanodavcu ili majstoru.</w:t>
      </w:r>
      <w:r w:rsidR="002D0FD3">
        <w:rPr>
          <w:lang w:val="sr-Latn-CS"/>
        </w:rPr>
        <w:br/>
        <w:t>Dodatni zadaci: Pamtiti istoriju podataka o plaćanjima, prikazivanje lokacije stana na mapi, podsetnik pregleda stanja stana(slanje slika).</w:t>
      </w:r>
    </w:p>
    <w:p w14:paraId="71AB92E6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lastRenderedPageBreak/>
        <w:t>Znanja i veštine potrebne za izradu projekta</w:t>
      </w:r>
      <w:bookmarkEnd w:id="4"/>
    </w:p>
    <w:p w14:paraId="5E2F8607" w14:textId="77777777" w:rsidR="005A054F" w:rsidRDefault="006D4013" w:rsidP="002D0FD3">
      <w:pPr>
        <w:pStyle w:val="BodyText"/>
        <w:rPr>
          <w:lang w:val="sr-Latn-CS"/>
        </w:rPr>
      </w:pPr>
      <w:r>
        <w:rPr>
          <w:lang w:val="sr-Latn-CS"/>
        </w:rPr>
        <w:t>Znanja koja su potrebna za realizaciju projekta: Poznavanje MERN stack-a, poznavanje Visual Studio Code IDE-a.</w:t>
      </w:r>
    </w:p>
    <w:p w14:paraId="603599C6" w14:textId="77777777" w:rsidR="006D4013" w:rsidRDefault="006D4013" w:rsidP="002D0FD3">
      <w:pPr>
        <w:pStyle w:val="BodyText"/>
      </w:pPr>
      <w:r>
        <w:rPr>
          <w:lang w:val="sr-Latn-CS"/>
        </w:rPr>
        <w:t>Uroš Rakić – lako adaptiranje na nove jezike i tehnologije, dobro znanje iz stuktura podataka, poznavanje rada sa bazom. Iskustvo u C,</w:t>
      </w:r>
      <w:r>
        <w:t>C#,C++,Java,JavaScript, .NET.</w:t>
      </w:r>
    </w:p>
    <w:p w14:paraId="03593BF7" w14:textId="47E78D21" w:rsidR="006D4013" w:rsidRDefault="006D4013" w:rsidP="002D0FD3">
      <w:pPr>
        <w:pStyle w:val="BodyText"/>
      </w:pPr>
      <w:r>
        <w:t>Petar Stanojkovi</w:t>
      </w:r>
      <w:r>
        <w:rPr>
          <w:lang w:val="sr-Latn-RS"/>
        </w:rPr>
        <w:t>ć – solidno znanje iz struktur</w:t>
      </w:r>
      <w:r w:rsidR="005E4DC9">
        <w:rPr>
          <w:lang w:val="sr-Latn-RS"/>
        </w:rPr>
        <w:t>a</w:t>
      </w:r>
      <w:r>
        <w:rPr>
          <w:lang w:val="sr-Latn-RS"/>
        </w:rPr>
        <w:t xml:space="preserve"> podataka, poznavanje rada sa bazom. </w:t>
      </w:r>
      <w:r>
        <w:rPr>
          <w:lang w:val="sr-Latn-CS"/>
        </w:rPr>
        <w:t>Iskustvo u C,</w:t>
      </w:r>
      <w:r>
        <w:t>C#,C++,Java,JavaScript, .NET.</w:t>
      </w:r>
    </w:p>
    <w:p w14:paraId="115E2FF3" w14:textId="77777777" w:rsidR="006D4013" w:rsidRPr="006D4013" w:rsidRDefault="006D4013" w:rsidP="002D0FD3">
      <w:pPr>
        <w:pStyle w:val="BodyText"/>
        <w:rPr>
          <w:lang w:val="sr-Latn-RS"/>
        </w:rPr>
      </w:pPr>
      <w:r>
        <w:t>Miloš Jovanović – poznavanje rada sa bazom, poznavanje obrazaca za kreiranje intuitivnih interfejsa,</w:t>
      </w:r>
      <w:r>
        <w:br/>
        <w:t xml:space="preserve">dobro poznaje programske jezike niskog nivoa. </w:t>
      </w:r>
      <w:r>
        <w:rPr>
          <w:lang w:val="sr-Latn-CS"/>
        </w:rPr>
        <w:t>Iskustvo u C,</w:t>
      </w:r>
      <w:r>
        <w:t>C#,C++,Java,JavaScript, .NET.</w:t>
      </w:r>
    </w:p>
    <w:p w14:paraId="6562401D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05427347" w14:textId="676C5DD7" w:rsidR="00CC2D34" w:rsidRDefault="00CC2474" w:rsidP="00CC2D34">
      <w:pPr>
        <w:pStyle w:val="BodyText"/>
        <w:rPr>
          <w:lang w:val="sr-Latn-CS"/>
        </w:rPr>
      </w:pPr>
      <w:r>
        <w:rPr>
          <w:lang w:val="sr-Latn-CS"/>
        </w:rPr>
        <w:t>Cilj</w:t>
      </w:r>
      <w:r w:rsidR="005E4DC9">
        <w:rPr>
          <w:lang w:val="sr-Latn-CS"/>
        </w:rPr>
        <w:t>evi</w:t>
      </w:r>
      <w:r>
        <w:rPr>
          <w:lang w:val="sr-Latn-CS"/>
        </w:rPr>
        <w:t xml:space="preserve"> tima </w:t>
      </w:r>
      <w:r w:rsidR="005E4DC9">
        <w:rPr>
          <w:lang w:val="sr-Latn-CS"/>
        </w:rPr>
        <w:t>su</w:t>
      </w:r>
      <w:r>
        <w:rPr>
          <w:lang w:val="sr-Latn-CS"/>
        </w:rPr>
        <w:t xml:space="preserve"> uspostaviti uspešnu komunikaciju, povećanje sposobnosti timskog rada, naučen</w:t>
      </w:r>
      <w:r w:rsidR="00285D9F">
        <w:rPr>
          <w:lang w:val="sr-Latn-CS"/>
        </w:rPr>
        <w:t>e</w:t>
      </w:r>
      <w:r>
        <w:rPr>
          <w:lang w:val="sr-Latn-CS"/>
        </w:rPr>
        <w:t xml:space="preserve"> nov</w:t>
      </w:r>
      <w:r w:rsidR="00285D9F">
        <w:rPr>
          <w:lang w:val="sr-Latn-CS"/>
        </w:rPr>
        <w:t>e</w:t>
      </w:r>
      <w:r>
        <w:rPr>
          <w:lang w:val="sr-Latn-CS"/>
        </w:rPr>
        <w:t xml:space="preserve"> tehnologij</w:t>
      </w:r>
      <w:r w:rsidR="00285D9F">
        <w:rPr>
          <w:lang w:val="sr-Latn-CS"/>
        </w:rPr>
        <w:t>e</w:t>
      </w:r>
      <w:r>
        <w:rPr>
          <w:lang w:val="sr-Latn-CS"/>
        </w:rPr>
        <w:t>.</w:t>
      </w:r>
      <w:r w:rsidR="00CC2D34">
        <w:rPr>
          <w:lang w:val="sr-Latn-CS"/>
        </w:rPr>
        <w:br/>
      </w:r>
      <w:r>
        <w:rPr>
          <w:lang w:val="sr-Latn-CS"/>
        </w:rPr>
        <w:br/>
      </w:r>
      <w:r w:rsidR="00285D9F">
        <w:rPr>
          <w:lang w:val="sr-Latn-CS"/>
        </w:rPr>
        <w:t>Uroš Rakić – naučiti nove tehnologije, poboljšati koordinaciju u timskom radu.</w:t>
      </w:r>
      <w:r w:rsidR="00C7779C">
        <w:rPr>
          <w:lang w:val="sr-Latn-CS"/>
        </w:rPr>
        <w:t xml:space="preserve"> Ličnost koja se sama motiviše.</w:t>
      </w:r>
    </w:p>
    <w:p w14:paraId="614D1CFE" w14:textId="77777777" w:rsidR="007931AE" w:rsidRDefault="00285D9F" w:rsidP="00CC2D34">
      <w:pPr>
        <w:pStyle w:val="BodyText"/>
        <w:rPr>
          <w:lang w:val="sr-Latn-CS"/>
        </w:rPr>
      </w:pPr>
      <w:r>
        <w:rPr>
          <w:lang w:val="sr-Latn-CS"/>
        </w:rPr>
        <w:t xml:space="preserve">Petar Stanojković  </w:t>
      </w:r>
      <w:r w:rsidR="007931AE">
        <w:rPr>
          <w:lang w:val="sr-Latn-CS"/>
        </w:rPr>
        <w:t>– naučiti nove tehnologije, poboljšati koordinaciju u timskom radu.</w:t>
      </w:r>
      <w:r w:rsidR="00C7779C">
        <w:rPr>
          <w:lang w:val="sr-Latn-CS"/>
        </w:rPr>
        <w:t xml:space="preserve"> Ličnost motivisana zadatkom i komunikacijom.</w:t>
      </w:r>
      <w:r w:rsidR="007931AE">
        <w:rPr>
          <w:lang w:val="sr-Latn-CS"/>
        </w:rPr>
        <w:br/>
        <w:t>Miloš Jovanović -– naučiti nove tehnologije, poboljšati koordinaciju u timskom radu.</w:t>
      </w:r>
      <w:r w:rsidR="00C7779C">
        <w:rPr>
          <w:lang w:val="sr-Latn-CS"/>
        </w:rPr>
        <w:t xml:space="preserve"> Ličnost motivisana komunikacijom.</w:t>
      </w:r>
    </w:p>
    <w:p w14:paraId="665E30EF" w14:textId="77777777" w:rsidR="00285D9F" w:rsidRPr="00D96EF7" w:rsidRDefault="00285D9F" w:rsidP="00285D9F">
      <w:pPr>
        <w:pStyle w:val="BodyText"/>
        <w:rPr>
          <w:lang w:val="sr-Latn-CS"/>
        </w:rPr>
      </w:pPr>
    </w:p>
    <w:p w14:paraId="468839E9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7322677F" w14:textId="77777777" w:rsidR="004B5489" w:rsidRPr="00FB60B4" w:rsidRDefault="00FB60B4" w:rsidP="004B5489">
      <w:pPr>
        <w:pStyle w:val="BodyText"/>
        <w:rPr>
          <w:lang w:val="sr-Latn-RS"/>
        </w:rPr>
      </w:pPr>
      <w:r>
        <w:rPr>
          <w:lang w:val="sr-Latn-RS"/>
        </w:rPr>
        <w:t>Dobra komunikacija sa ostalim članovima, dobr</w:t>
      </w:r>
      <w:r w:rsidR="004B5489">
        <w:rPr>
          <w:lang w:val="sr-Latn-RS"/>
        </w:rPr>
        <w:t>a snalažljivost u grupi, poznavanje tehnologija, iskustvo.</w:t>
      </w:r>
      <w:r w:rsidR="004B5489">
        <w:rPr>
          <w:lang w:val="sr-Latn-RS"/>
        </w:rPr>
        <w:br/>
        <w:t>Vođa tima je izabran zato što poseduje sve karakteristike.</w:t>
      </w:r>
    </w:p>
    <w:p w14:paraId="09E97AC3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5D17359F" w14:textId="77777777" w:rsidR="004B5489" w:rsidRDefault="004B5489" w:rsidP="004B5489">
      <w:pPr>
        <w:pStyle w:val="BodyText"/>
        <w:rPr>
          <w:lang w:val="sr-Latn-CS"/>
        </w:rPr>
      </w:pPr>
      <w:r>
        <w:rPr>
          <w:lang w:val="sr-Latn-CS"/>
        </w:rPr>
        <w:t>Komunikacija će se obavljati preko Discord platforme na serveru posvećenom za projektni zadatak. Sastanci će se održavati uz dogovor preko Discord platforme. Evidencija o odlukama će se vršiti preko posebnog kanala gde će svaki član tima izeštavati o svom radu.</w:t>
      </w:r>
      <w:r w:rsidR="004C375E">
        <w:rPr>
          <w:lang w:val="sr-Latn-CS"/>
        </w:rPr>
        <w:t xml:space="preserve"> Podaci će se razmenjivati preko Bitbucket-a, WeTransfer-a, i Discord-a.</w:t>
      </w:r>
    </w:p>
    <w:p w14:paraId="5E710A19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319D4C28" w14:textId="4320D9DF" w:rsidR="004C375E" w:rsidRDefault="004C375E" w:rsidP="004C375E">
      <w:pPr>
        <w:pStyle w:val="BodyText"/>
        <w:rPr>
          <w:lang w:val="sr-Latn-CS"/>
        </w:rPr>
      </w:pPr>
      <w:r>
        <w:rPr>
          <w:lang w:val="sr-Latn-CS"/>
        </w:rPr>
        <w:t xml:space="preserve">Nedeljno je planirano 14 radnih sati pojedinačno, timski 3 do 4 sata nedeljno. Odsustvo članova tima će nadoknađivati član koji je odsustvao u vidu povećanih radnih sati. Za izradu projekta će biti dovoljna </w:t>
      </w:r>
      <w:r w:rsidR="008224A9">
        <w:rPr>
          <w:lang w:val="sr-Latn-CS"/>
        </w:rPr>
        <w:t>5</w:t>
      </w:r>
      <w:r>
        <w:rPr>
          <w:lang w:val="sr-Latn-CS"/>
        </w:rPr>
        <w:t xml:space="preserve">00 radna sata okvirno. </w:t>
      </w:r>
    </w:p>
    <w:p w14:paraId="7A7F63A8" w14:textId="77777777" w:rsidR="00835400" w:rsidRDefault="00835400" w:rsidP="00835400">
      <w:pPr>
        <w:pStyle w:val="BodyText"/>
        <w:rPr>
          <w:lang w:val="sr-Latn-RS"/>
        </w:rPr>
      </w:pPr>
    </w:p>
    <w:p w14:paraId="041F2F07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4C3B" w14:textId="77777777" w:rsidR="00DB3AB7" w:rsidRDefault="00DB3AB7">
      <w:r>
        <w:separator/>
      </w:r>
    </w:p>
  </w:endnote>
  <w:endnote w:type="continuationSeparator" w:id="0">
    <w:p w14:paraId="4D6558D8" w14:textId="77777777" w:rsidR="00DB3AB7" w:rsidRDefault="00DB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0262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5D36A1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61991C98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A46C93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8A22939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8507A">
            <w:rPr>
              <w:lang w:val="sr-Latn-CS"/>
            </w:rPr>
            <w:t>StanSquad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8507A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143098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9EAEA34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037C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A0E8" w14:textId="77777777" w:rsidR="00DB3AB7" w:rsidRDefault="00DB3AB7">
      <w:r>
        <w:separator/>
      </w:r>
    </w:p>
  </w:footnote>
  <w:footnote w:type="continuationSeparator" w:id="0">
    <w:p w14:paraId="69313BA3" w14:textId="77777777" w:rsidR="00DB3AB7" w:rsidRDefault="00DB3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03C" w14:textId="77777777" w:rsidR="002343C5" w:rsidRDefault="002343C5">
    <w:pPr>
      <w:rPr>
        <w:sz w:val="24"/>
      </w:rPr>
    </w:pPr>
  </w:p>
  <w:p w14:paraId="352BF8CF" w14:textId="77777777" w:rsidR="002343C5" w:rsidRDefault="002343C5">
    <w:pPr>
      <w:pBdr>
        <w:top w:val="single" w:sz="6" w:space="1" w:color="auto"/>
      </w:pBdr>
      <w:rPr>
        <w:sz w:val="24"/>
      </w:rPr>
    </w:pPr>
  </w:p>
  <w:p w14:paraId="72F4DAB6" w14:textId="77777777" w:rsidR="002343C5" w:rsidRPr="006F61C6" w:rsidRDefault="0046548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</w:t>
    </w:r>
    <w:r w:rsidR="006350B5">
      <w:rPr>
        <w:rFonts w:ascii="Arial" w:hAnsi="Arial"/>
        <w:b/>
        <w:sz w:val="36"/>
      </w:rPr>
      <w:t>tanSquad</w:t>
    </w:r>
  </w:p>
  <w:p w14:paraId="36777D3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210A8B0F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ECB0FDB" w14:textId="77777777">
      <w:tc>
        <w:tcPr>
          <w:tcW w:w="6379" w:type="dxa"/>
        </w:tcPr>
        <w:p w14:paraId="2A1F324B" w14:textId="77777777" w:rsidR="002343C5" w:rsidRPr="006D0694" w:rsidRDefault="0028507A">
          <w:pPr>
            <w:rPr>
              <w:lang w:val="sr-Latn-CS"/>
            </w:rPr>
          </w:pPr>
          <w:r>
            <w:rPr>
              <w:lang w:val="sr-Latn-CS"/>
            </w:rPr>
            <w:t>StanTech</w:t>
          </w:r>
        </w:p>
      </w:tc>
      <w:tc>
        <w:tcPr>
          <w:tcW w:w="3179" w:type="dxa"/>
        </w:tcPr>
        <w:p w14:paraId="09D9422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22F800E4" w14:textId="77777777">
      <w:tc>
        <w:tcPr>
          <w:tcW w:w="6379" w:type="dxa"/>
        </w:tcPr>
        <w:p w14:paraId="7F2C27E9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5C041073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B5489">
            <w:rPr>
              <w:lang w:val="sr-Latn-CS"/>
            </w:rPr>
            <w:t>26.05</w:t>
          </w:r>
          <w:r w:rsidR="006F61C6" w:rsidRPr="006D0694">
            <w:rPr>
              <w:lang w:val="sr-Latn-CS"/>
            </w:rPr>
            <w:t>.20</w:t>
          </w:r>
          <w:r w:rsidR="00E84D87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1FE0C22" w14:textId="77777777">
      <w:tc>
        <w:tcPr>
          <w:tcW w:w="9558" w:type="dxa"/>
          <w:gridSpan w:val="2"/>
        </w:tcPr>
        <w:p w14:paraId="1F4700FF" w14:textId="77777777"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8507A">
            <w:rPr>
              <w:lang w:val="sr-Latn-CS"/>
            </w:rPr>
            <w:t>StanTech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0A24317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881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962316">
    <w:abstractNumId w:val="0"/>
  </w:num>
  <w:num w:numId="2" w16cid:durableId="1616018477">
    <w:abstractNumId w:val="1"/>
  </w:num>
  <w:num w:numId="3" w16cid:durableId="430785946">
    <w:abstractNumId w:val="2"/>
  </w:num>
  <w:num w:numId="4" w16cid:durableId="1499156609">
    <w:abstractNumId w:val="11"/>
  </w:num>
  <w:num w:numId="5" w16cid:durableId="844169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195191">
    <w:abstractNumId w:val="3"/>
  </w:num>
  <w:num w:numId="7" w16cid:durableId="1716736675">
    <w:abstractNumId w:val="7"/>
  </w:num>
  <w:num w:numId="8" w16cid:durableId="1864398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5747218">
    <w:abstractNumId w:val="4"/>
  </w:num>
  <w:num w:numId="10" w16cid:durableId="461272669">
    <w:abstractNumId w:val="8"/>
  </w:num>
  <w:num w:numId="11" w16cid:durableId="425662049">
    <w:abstractNumId w:val="10"/>
  </w:num>
  <w:num w:numId="12" w16cid:durableId="970792739">
    <w:abstractNumId w:val="9"/>
  </w:num>
  <w:num w:numId="13" w16cid:durableId="1229417018">
    <w:abstractNumId w:val="5"/>
  </w:num>
  <w:num w:numId="14" w16cid:durableId="1982686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85DA5"/>
    <w:rsid w:val="000F5EE8"/>
    <w:rsid w:val="00103833"/>
    <w:rsid w:val="00125952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8507A"/>
    <w:rsid w:val="00285D9F"/>
    <w:rsid w:val="002A1753"/>
    <w:rsid w:val="002B4765"/>
    <w:rsid w:val="002D0FD3"/>
    <w:rsid w:val="003312BC"/>
    <w:rsid w:val="00340B31"/>
    <w:rsid w:val="00387292"/>
    <w:rsid w:val="003A4834"/>
    <w:rsid w:val="003C6C27"/>
    <w:rsid w:val="003D5CA3"/>
    <w:rsid w:val="003E416D"/>
    <w:rsid w:val="003F7DFE"/>
    <w:rsid w:val="00422B0E"/>
    <w:rsid w:val="00436863"/>
    <w:rsid w:val="0046548E"/>
    <w:rsid w:val="00490DC7"/>
    <w:rsid w:val="00495821"/>
    <w:rsid w:val="004A22E8"/>
    <w:rsid w:val="004B5489"/>
    <w:rsid w:val="004C375E"/>
    <w:rsid w:val="0053248E"/>
    <w:rsid w:val="00535F14"/>
    <w:rsid w:val="005430FA"/>
    <w:rsid w:val="00555767"/>
    <w:rsid w:val="00574004"/>
    <w:rsid w:val="005A054F"/>
    <w:rsid w:val="005E460B"/>
    <w:rsid w:val="005E4DC9"/>
    <w:rsid w:val="00614EF5"/>
    <w:rsid w:val="006350B5"/>
    <w:rsid w:val="00670936"/>
    <w:rsid w:val="006776CF"/>
    <w:rsid w:val="006D0694"/>
    <w:rsid w:val="006D4013"/>
    <w:rsid w:val="006D41CE"/>
    <w:rsid w:val="006F61C6"/>
    <w:rsid w:val="007931AE"/>
    <w:rsid w:val="007A2854"/>
    <w:rsid w:val="007E1F8E"/>
    <w:rsid w:val="0081471E"/>
    <w:rsid w:val="008224A9"/>
    <w:rsid w:val="00832B7F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70D6E"/>
    <w:rsid w:val="00995C29"/>
    <w:rsid w:val="0099694D"/>
    <w:rsid w:val="009F396E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7779C"/>
    <w:rsid w:val="00CC2474"/>
    <w:rsid w:val="00CC2D34"/>
    <w:rsid w:val="00CC420E"/>
    <w:rsid w:val="00CE5529"/>
    <w:rsid w:val="00CF694C"/>
    <w:rsid w:val="00D104B9"/>
    <w:rsid w:val="00D36260"/>
    <w:rsid w:val="00D62E1E"/>
    <w:rsid w:val="00D96EF7"/>
    <w:rsid w:val="00D97F08"/>
    <w:rsid w:val="00DB3AB7"/>
    <w:rsid w:val="00DC3F8D"/>
    <w:rsid w:val="00DF310B"/>
    <w:rsid w:val="00E464F7"/>
    <w:rsid w:val="00E51E14"/>
    <w:rsid w:val="00E84D87"/>
    <w:rsid w:val="00EA1072"/>
    <w:rsid w:val="00EB4996"/>
    <w:rsid w:val="00EC70CF"/>
    <w:rsid w:val="00EF655A"/>
    <w:rsid w:val="00F267E3"/>
    <w:rsid w:val="00F334DC"/>
    <w:rsid w:val="00F62203"/>
    <w:rsid w:val="00FB60B4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051F5"/>
  <w15:chartTrackingRefBased/>
  <w15:docId w15:val="{236D3DCC-FBE5-49D0-B872-6DA79DD8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34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Ukila</cp:lastModifiedBy>
  <cp:revision>8</cp:revision>
  <cp:lastPrinted>1999-04-23T12:49:00Z</cp:lastPrinted>
  <dcterms:created xsi:type="dcterms:W3CDTF">2023-03-07T17:09:00Z</dcterms:created>
  <dcterms:modified xsi:type="dcterms:W3CDTF">2023-03-07T18:59:00Z</dcterms:modified>
</cp:coreProperties>
</file>