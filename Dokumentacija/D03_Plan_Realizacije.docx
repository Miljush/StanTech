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7B1B3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StanTech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671F9E">
        <w:rPr>
          <w:noProof/>
        </w:rPr>
        <w:t>6</w:t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671F9E">
        <w:rPr>
          <w:noProof/>
        </w:rPr>
        <w:t>6</w:t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Start w:id="0" w:name="_GoBack"/>
      <w:bookmarkEnd w:id="0"/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7B1B3E">
        <w:rPr>
          <w:lang w:val="sr-Latn-CS"/>
        </w:rPr>
        <w:t>StanTech web aplikacije.</w:t>
      </w:r>
      <w:r w:rsidR="002343C5" w:rsidRPr="006F61C6">
        <w:rPr>
          <w:lang w:val="sr-Latn-CS"/>
        </w:rPr>
        <w:t xml:space="preserve">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0E5BF7">
        <w:rPr>
          <w:lang w:val="sr-Latn-CS"/>
        </w:rPr>
        <w:t>StanSquad-a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portala </w:t>
      </w:r>
      <w:r w:rsidR="000E5BF7">
        <w:rPr>
          <w:lang w:val="sr-Latn-CS"/>
        </w:rPr>
        <w:t>StanTech</w:t>
      </w:r>
      <w:r w:rsidR="006D41CE">
        <w:rPr>
          <w:lang w:val="sr-Latn-CS"/>
        </w:rPr>
        <w:t xml:space="preserve"> namenjenog </w:t>
      </w:r>
      <w:r w:rsidR="000E5BF7">
        <w:rPr>
          <w:lang w:val="sr-Latn-CS"/>
        </w:rPr>
        <w:t>svim stanodavcima,stanarima i majstorima.</w:t>
      </w:r>
      <w:r w:rsidR="006D41CE">
        <w:rPr>
          <w:lang w:val="sr-Latn-CS"/>
        </w:rPr>
        <w:t xml:space="preserve">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0E5BF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StanTech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SWE-</w:t>
      </w:r>
      <w:r>
        <w:rPr>
          <w:lang w:val="sr-Latn-CS"/>
        </w:rPr>
        <w:t>StanTech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StanSquad</w:t>
      </w:r>
      <w:r w:rsidR="002343C5" w:rsidRPr="006F61C6">
        <w:rPr>
          <w:lang w:val="sr-Latn-CS"/>
        </w:rPr>
        <w:t>.</w:t>
      </w:r>
    </w:p>
    <w:p w:rsidR="00260B17" w:rsidRPr="006F61C6" w:rsidRDefault="000E5BF7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StanTech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23</w:t>
      </w:r>
      <w:r w:rsidR="00260B17">
        <w:rPr>
          <w:lang w:val="sr-Latn-CS"/>
        </w:rPr>
        <w:t xml:space="preserve">, </w:t>
      </w:r>
      <w:r>
        <w:rPr>
          <w:lang w:val="sr-Latn-CS"/>
        </w:rPr>
        <w:t>StanSquad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607277">
        <w:rPr>
          <w:lang w:val="sr-Latn-CS"/>
        </w:rPr>
        <w:t xml:space="preserve">StanTech 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0634CB" w:rsidRPr="000634CB">
        <w:rPr>
          <w:b/>
        </w:rPr>
        <w:t>D03_Raspored_Aktivnosti.mpp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Pr="000634CB" w:rsidRDefault="00BA3760" w:rsidP="00C4723D">
      <w:pPr>
        <w:pStyle w:val="BodyText"/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>
            <wp:extent cx="4610100" cy="174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BA3760" w:rsidRDefault="00C4723D">
      <w:pPr>
        <w:pStyle w:val="BodyText"/>
      </w:pPr>
      <w:r>
        <w:rPr>
          <w:lang w:val="sr-Latn-CS"/>
        </w:rPr>
        <w:t xml:space="preserve">Osobe identifikovane na organizacionom grafikonu u odeljku 8.1 čine tim koji će razvijati projekat </w:t>
      </w:r>
      <w:r w:rsidR="00F63C62">
        <w:rPr>
          <w:lang w:val="sr-Latn-CS"/>
        </w:rPr>
        <w:t>StanTech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Default="00BA376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sa git-om</w:t>
      </w:r>
    </w:p>
    <w:p w:rsidR="00BA3760" w:rsidRDefault="00BA3760" w:rsidP="00BA376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Upoznavanje kao i web programiranje u okviru MERN stack-a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 w:rsidR="00BA3760">
        <w:rPr>
          <w:lang w:val="sr-Latn-CS"/>
        </w:rPr>
        <w:t>Kurs ce se sastojati od pregleda celog online kursa za MERN stack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9"/>
        <w:gridCol w:w="884"/>
        <w:gridCol w:w="954"/>
        <w:gridCol w:w="270"/>
        <w:gridCol w:w="1718"/>
        <w:gridCol w:w="567"/>
        <w:gridCol w:w="1444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245DC">
              <w:rPr>
                <w:b/>
                <w:bCs/>
                <w:lang w:val="sr-Latn-CS"/>
              </w:rPr>
              <w:t>StanTech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ED1" w:rsidRDefault="00266ED1">
      <w:r>
        <w:separator/>
      </w:r>
    </w:p>
  </w:endnote>
  <w:endnote w:type="continuationSeparator" w:id="0">
    <w:p w:rsidR="00266ED1" w:rsidRDefault="0026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0E5BF7">
            <w:rPr>
              <w:lang w:val="sr-Latn-CS"/>
            </w:rPr>
            <w:t>StanSquad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0E5BF7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66ED1">
            <w:fldChar w:fldCharType="begin"/>
          </w:r>
          <w:r w:rsidR="00266ED1">
            <w:instrText xml:space="preserve"> NUMPAGES  \* MERGEFORMAT </w:instrText>
          </w:r>
          <w:r w:rsidR="00266ED1"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 w:rsidR="00266ED1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ED1" w:rsidRDefault="00266ED1">
      <w:r>
        <w:separator/>
      </w:r>
    </w:p>
  </w:footnote>
  <w:footnote w:type="continuationSeparator" w:id="0">
    <w:p w:rsidR="00266ED1" w:rsidRDefault="00266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7B1B3E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StanSquad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344D2C">
          <w:pPr>
            <w:rPr>
              <w:lang w:val="sr-Latn-CS"/>
            </w:rPr>
          </w:pPr>
          <w:r>
            <w:rPr>
              <w:lang w:val="sr-Latn-CS"/>
            </w:rPr>
            <w:t>StanTech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7B1B3E">
            <w:rPr>
              <w:lang w:val="sr-Latn-CS"/>
            </w:rPr>
            <w:t>3.24.2023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7B1B3E">
            <w:rPr>
              <w:lang w:val="sr-Latn-CS"/>
            </w:rPr>
            <w:t>StanTech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634CB"/>
    <w:rsid w:val="000E5BF7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66ED1"/>
    <w:rsid w:val="0029241E"/>
    <w:rsid w:val="003312BC"/>
    <w:rsid w:val="00344D2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07277"/>
    <w:rsid w:val="00614EF5"/>
    <w:rsid w:val="00671F9E"/>
    <w:rsid w:val="006776CF"/>
    <w:rsid w:val="006D0694"/>
    <w:rsid w:val="006D41CE"/>
    <w:rsid w:val="006D702B"/>
    <w:rsid w:val="006F61C6"/>
    <w:rsid w:val="007426A1"/>
    <w:rsid w:val="007A2854"/>
    <w:rsid w:val="007B1B3E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A46D3"/>
    <w:rsid w:val="00AB1484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A3760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245D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63C62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ABD8C"/>
  <w15:docId w15:val="{4A61488A-48EF-4AC5-9F0C-2DCD8A91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789A1-1ACB-4F5D-AD0F-607414E5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4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Miloš Jovanović</dc:creator>
  <cp:lastModifiedBy>Milos S. Jovanovic</cp:lastModifiedBy>
  <cp:revision>5</cp:revision>
  <cp:lastPrinted>1999-04-23T13:49:00Z</cp:lastPrinted>
  <dcterms:created xsi:type="dcterms:W3CDTF">2023-03-24T19:56:00Z</dcterms:created>
  <dcterms:modified xsi:type="dcterms:W3CDTF">2023-03-25T14:44:00Z</dcterms:modified>
</cp:coreProperties>
</file>